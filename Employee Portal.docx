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887" w:rsidRDefault="0067058D" w:rsidP="0067058D">
      <w:pPr>
        <w:jc w:val="center"/>
        <w:rPr>
          <w:b/>
          <w:sz w:val="32"/>
        </w:rPr>
      </w:pPr>
      <w:r w:rsidRPr="0067058D">
        <w:rPr>
          <w:b/>
          <w:sz w:val="32"/>
        </w:rPr>
        <w:t>Employee Portal</w:t>
      </w:r>
    </w:p>
    <w:p w:rsidR="0067058D" w:rsidRDefault="0067058D" w:rsidP="0067058D">
      <w:pPr>
        <w:pStyle w:val="ListParagraph"/>
        <w:jc w:val="both"/>
        <w:rPr>
          <w:sz w:val="24"/>
        </w:rPr>
      </w:pPr>
    </w:p>
    <w:p w:rsidR="00C25D74" w:rsidRDefault="0067058D" w:rsidP="00C25D7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67058D">
        <w:rPr>
          <w:b/>
          <w:sz w:val="24"/>
        </w:rPr>
        <w:t xml:space="preserve">Use Case 1: Employee </w:t>
      </w:r>
      <w:r>
        <w:rPr>
          <w:b/>
          <w:sz w:val="24"/>
        </w:rPr>
        <w:t>Registration</w:t>
      </w:r>
    </w:p>
    <w:p w:rsidR="0067058D" w:rsidRPr="00C25D74" w:rsidRDefault="0067058D" w:rsidP="00C25D74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 w:rsidRPr="00C25D74">
        <w:rPr>
          <w:rFonts w:eastAsia="Times New Roman"/>
        </w:rPr>
        <w:t xml:space="preserve">As a user, I should be able to Register </w:t>
      </w:r>
      <w:r w:rsidRPr="00C25D74">
        <w:rPr>
          <w:rFonts w:eastAsia="Times New Roman"/>
        </w:rPr>
        <w:t xml:space="preserve">an </w:t>
      </w:r>
      <w:r w:rsidRPr="00C25D74">
        <w:rPr>
          <w:rFonts w:eastAsia="Times New Roman"/>
        </w:rPr>
        <w:t>employee with following details:</w:t>
      </w:r>
    </w:p>
    <w:p w:rsidR="0067058D" w:rsidRDefault="0067058D" w:rsidP="0067058D">
      <w:pPr>
        <w:numPr>
          <w:ilvl w:val="1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First Name </w:t>
      </w:r>
    </w:p>
    <w:p w:rsidR="0067058D" w:rsidRDefault="0067058D" w:rsidP="0067058D">
      <w:pPr>
        <w:numPr>
          <w:ilvl w:val="1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Last Name </w:t>
      </w:r>
    </w:p>
    <w:p w:rsidR="0067058D" w:rsidRDefault="0067058D" w:rsidP="0067058D">
      <w:pPr>
        <w:numPr>
          <w:ilvl w:val="1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Gender </w:t>
      </w:r>
    </w:p>
    <w:p w:rsidR="0067058D" w:rsidRDefault="0067058D" w:rsidP="0067058D">
      <w:pPr>
        <w:numPr>
          <w:ilvl w:val="1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Date of Birth </w:t>
      </w:r>
    </w:p>
    <w:p w:rsidR="0067058D" w:rsidRDefault="0067058D" w:rsidP="0067058D">
      <w:pPr>
        <w:numPr>
          <w:ilvl w:val="1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Department </w:t>
      </w:r>
    </w:p>
    <w:p w:rsidR="0067058D" w:rsidRDefault="0067058D" w:rsidP="0067058D">
      <w:pPr>
        <w:spacing w:after="160" w:line="252" w:lineRule="auto"/>
        <w:ind w:left="1440"/>
        <w:contextualSpacing/>
        <w:rPr>
          <w:rFonts w:eastAsia="Times New Roman"/>
        </w:rPr>
      </w:pPr>
    </w:p>
    <w:p w:rsidR="0067058D" w:rsidRPr="0067058D" w:rsidRDefault="0067058D" w:rsidP="0067058D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67058D">
        <w:rPr>
          <w:b/>
          <w:sz w:val="24"/>
        </w:rPr>
        <w:t xml:space="preserve">Use Case </w:t>
      </w:r>
      <w:r>
        <w:rPr>
          <w:b/>
          <w:sz w:val="24"/>
        </w:rPr>
        <w:t>2</w:t>
      </w:r>
      <w:r w:rsidRPr="0067058D">
        <w:rPr>
          <w:b/>
          <w:sz w:val="24"/>
        </w:rPr>
        <w:t xml:space="preserve">: Employee </w:t>
      </w:r>
      <w:r>
        <w:rPr>
          <w:b/>
          <w:sz w:val="24"/>
        </w:rPr>
        <w:t>List</w:t>
      </w:r>
      <w:r w:rsidRPr="0067058D">
        <w:rPr>
          <w:b/>
          <w:sz w:val="24"/>
        </w:rPr>
        <w:t xml:space="preserve"> </w:t>
      </w:r>
    </w:p>
    <w:p w:rsidR="0067058D" w:rsidRDefault="00C25D74" w:rsidP="00445E70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As a user, I should be able to see all the employee details </w:t>
      </w:r>
      <w:r w:rsidR="0067058D" w:rsidRPr="0067058D">
        <w:rPr>
          <w:rFonts w:eastAsia="Times New Roman"/>
        </w:rPr>
        <w:t xml:space="preserve">in </w:t>
      </w:r>
      <w:r w:rsidR="0067058D">
        <w:rPr>
          <w:rFonts w:eastAsia="Times New Roman"/>
        </w:rPr>
        <w:t>a tab</w:t>
      </w:r>
      <w:r>
        <w:rPr>
          <w:rFonts w:eastAsia="Times New Roman"/>
        </w:rPr>
        <w:t>ular form</w:t>
      </w:r>
      <w:r w:rsidR="0067058D">
        <w:rPr>
          <w:rFonts w:eastAsia="Times New Roman"/>
        </w:rPr>
        <w:t xml:space="preserve"> (or any other way) </w:t>
      </w:r>
      <w:r>
        <w:rPr>
          <w:rFonts w:eastAsia="Times New Roman"/>
        </w:rPr>
        <w:t xml:space="preserve">in </w:t>
      </w:r>
      <w:r w:rsidR="0067058D" w:rsidRPr="0067058D">
        <w:rPr>
          <w:rFonts w:eastAsia="Times New Roman"/>
        </w:rPr>
        <w:t xml:space="preserve">ascending order </w:t>
      </w:r>
      <w:r>
        <w:rPr>
          <w:rFonts w:eastAsia="Times New Roman"/>
        </w:rPr>
        <w:t>by</w:t>
      </w:r>
      <w:r w:rsidR="0067058D" w:rsidRPr="0067058D">
        <w:rPr>
          <w:rFonts w:eastAsia="Times New Roman"/>
        </w:rPr>
        <w:t xml:space="preserve"> first name </w:t>
      </w:r>
    </w:p>
    <w:p w:rsidR="00146EC5" w:rsidRDefault="00146EC5" w:rsidP="00146EC5">
      <w:pPr>
        <w:pStyle w:val="ListParagraph"/>
        <w:jc w:val="both"/>
        <w:rPr>
          <w:rFonts w:eastAsia="Times New Roman"/>
        </w:rPr>
      </w:pPr>
    </w:p>
    <w:p w:rsidR="00146EC5" w:rsidRDefault="00146EC5" w:rsidP="00146EC5">
      <w:pPr>
        <w:pStyle w:val="ListParagraph"/>
        <w:jc w:val="both"/>
        <w:rPr>
          <w:rFonts w:eastAsia="Times New Roman"/>
        </w:rPr>
      </w:pPr>
    </w:p>
    <w:p w:rsidR="00C25D74" w:rsidRDefault="00C25D74" w:rsidP="00C25D74">
      <w:pPr>
        <w:jc w:val="both"/>
        <w:rPr>
          <w:rFonts w:eastAsia="Times New Roman"/>
          <w:b/>
        </w:rPr>
      </w:pPr>
      <w:r w:rsidRPr="00C25D74">
        <w:rPr>
          <w:rFonts w:eastAsia="Times New Roman"/>
          <w:b/>
        </w:rPr>
        <w:t xml:space="preserve">Create an Application with Angular 7 </w:t>
      </w:r>
      <w:r w:rsidR="003A60A7" w:rsidRPr="00C25D74">
        <w:rPr>
          <w:rFonts w:eastAsia="Times New Roman"/>
          <w:b/>
        </w:rPr>
        <w:t>(Angular</w:t>
      </w:r>
      <w:r w:rsidRPr="00C25D74">
        <w:rPr>
          <w:rFonts w:eastAsia="Times New Roman"/>
          <w:b/>
        </w:rPr>
        <w:t xml:space="preserve"> 4</w:t>
      </w:r>
      <w:r w:rsidR="006A2B6C" w:rsidRPr="00C25D74">
        <w:rPr>
          <w:rFonts w:eastAsia="Times New Roman"/>
          <w:b/>
        </w:rPr>
        <w:t>+)</w:t>
      </w:r>
      <w:r w:rsidRPr="00C25D74">
        <w:rPr>
          <w:rFonts w:eastAsia="Times New Roman"/>
          <w:b/>
        </w:rPr>
        <w:t xml:space="preserve"> and Spring Boot with Rest </w:t>
      </w:r>
      <w:r w:rsidR="00E63B4F">
        <w:rPr>
          <w:rFonts w:eastAsia="Times New Roman"/>
          <w:b/>
        </w:rPr>
        <w:t>APIs,</w:t>
      </w:r>
      <w:r>
        <w:rPr>
          <w:rFonts w:eastAsia="Times New Roman"/>
          <w:b/>
        </w:rPr>
        <w:t xml:space="preserve"> Java or Kotlin as backend. </w:t>
      </w:r>
    </w:p>
    <w:p w:rsidR="00C25D74" w:rsidRDefault="00C25D74" w:rsidP="00C25D74">
      <w:r>
        <w:rPr>
          <w:b/>
          <w:bCs/>
          <w:u w:val="single"/>
        </w:rPr>
        <w:t>Evaluation Criteria:</w:t>
      </w:r>
    </w:p>
    <w:p w:rsidR="00C25D74" w:rsidRDefault="00C25D74" w:rsidP="00C25D74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Clean </w:t>
      </w:r>
      <w:r>
        <w:rPr>
          <w:rFonts w:eastAsia="Times New Roman"/>
        </w:rPr>
        <w:t>Code</w:t>
      </w:r>
    </w:p>
    <w:p w:rsidR="00C25D74" w:rsidRDefault="00C25D74" w:rsidP="00C25D74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Design </w:t>
      </w:r>
      <w:r>
        <w:rPr>
          <w:rFonts w:eastAsia="Times New Roman"/>
        </w:rPr>
        <w:t>Principles</w:t>
      </w:r>
    </w:p>
    <w:p w:rsidR="00C25D74" w:rsidRDefault="00C25D74" w:rsidP="00C25D74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Unit Test / TDD</w:t>
      </w:r>
      <w:r>
        <w:rPr>
          <w:rFonts w:eastAsia="Times New Roman"/>
        </w:rPr>
        <w:t xml:space="preserve"> for both front end and back end code</w:t>
      </w:r>
    </w:p>
    <w:p w:rsidR="00C25D74" w:rsidRDefault="00C25D74" w:rsidP="00C25D74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UX: Design your screen </w:t>
      </w:r>
    </w:p>
    <w:p w:rsidR="00C25D74" w:rsidRDefault="00C25D74" w:rsidP="00C25D74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Readability </w:t>
      </w:r>
    </w:p>
    <w:p w:rsidR="00C25D74" w:rsidRDefault="00C25D74" w:rsidP="00C25D74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Maintainability </w:t>
      </w:r>
    </w:p>
    <w:p w:rsidR="00C25D74" w:rsidRDefault="00C25D74" w:rsidP="00C25D74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Proper ReadMe in GitHub to build the project.</w:t>
      </w:r>
      <w:r>
        <w:rPr>
          <w:rFonts w:eastAsia="Times New Roman"/>
        </w:rPr>
        <w:t xml:space="preserve"> (Try to commit your code in smaller steps)</w:t>
      </w:r>
    </w:p>
    <w:p w:rsidR="00C25D74" w:rsidRDefault="00C25D74" w:rsidP="00C25D74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Relevant test cases for the developed code.</w:t>
      </w:r>
      <w:r>
        <w:rPr>
          <w:rFonts w:eastAsia="Times New Roman"/>
        </w:rPr>
        <w:t xml:space="preserve"> </w:t>
      </w:r>
    </w:p>
    <w:p w:rsidR="00C25D74" w:rsidRDefault="00C25D74" w:rsidP="00C25D74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Application should be in a runnable state.</w:t>
      </w:r>
    </w:p>
    <w:p w:rsidR="00C25D74" w:rsidRDefault="00C25D74" w:rsidP="00C25D74">
      <w:pPr>
        <w:jc w:val="both"/>
        <w:rPr>
          <w:rFonts w:eastAsia="Times New Roman"/>
          <w:b/>
        </w:rPr>
      </w:pPr>
    </w:p>
    <w:p w:rsidR="00C25D74" w:rsidRDefault="00C25D74" w:rsidP="00C25D74">
      <w:pPr>
        <w:rPr>
          <w:b/>
          <w:bCs/>
        </w:rPr>
      </w:pPr>
      <w:r>
        <w:rPr>
          <w:b/>
          <w:bCs/>
          <w:u w:val="single"/>
        </w:rPr>
        <w:t xml:space="preserve">Technology: </w:t>
      </w:r>
    </w:p>
    <w:p w:rsidR="00C25D74" w:rsidRDefault="00C25D74" w:rsidP="00C25D74">
      <w:pPr>
        <w:numPr>
          <w:ilvl w:val="0"/>
          <w:numId w:val="8"/>
        </w:numPr>
        <w:spacing w:after="160" w:line="252" w:lineRule="auto"/>
        <w:contextualSpacing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</w:rPr>
        <w:t>Front End</w:t>
      </w:r>
      <w:r>
        <w:rPr>
          <w:rFonts w:eastAsia="Times New Roman"/>
        </w:rPr>
        <w:t>: Angular</w:t>
      </w:r>
      <w:r>
        <w:rPr>
          <w:rFonts w:eastAsia="Times New Roman"/>
        </w:rPr>
        <w:t xml:space="preserve"> 7</w:t>
      </w:r>
      <w:r>
        <w:rPr>
          <w:rFonts w:eastAsia="Times New Roman"/>
        </w:rPr>
        <w:t xml:space="preserve"> (4 plus is ok), Bootstrap, Typescript, Jasmine, Karma </w:t>
      </w:r>
    </w:p>
    <w:p w:rsidR="00C25D74" w:rsidRDefault="00C25D74" w:rsidP="00C25D74">
      <w:pPr>
        <w:numPr>
          <w:ilvl w:val="0"/>
          <w:numId w:val="8"/>
        </w:numPr>
        <w:spacing w:after="160" w:line="252" w:lineRule="auto"/>
        <w:contextualSpacing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</w:rPr>
        <w:t>Back End</w:t>
      </w:r>
      <w:r>
        <w:rPr>
          <w:rFonts w:eastAsia="Times New Roman"/>
        </w:rPr>
        <w:t>: Java</w:t>
      </w:r>
      <w:r>
        <w:rPr>
          <w:rFonts w:eastAsia="Times New Roman"/>
        </w:rPr>
        <w:t xml:space="preserve"> or Kotlin,</w:t>
      </w:r>
      <w:r>
        <w:rPr>
          <w:rFonts w:eastAsia="Times New Roman"/>
        </w:rPr>
        <w:t xml:space="preserve"> Spring Boot, Rest API, Swagger, Junit, Mockito</w:t>
      </w:r>
    </w:p>
    <w:p w:rsidR="00C25D74" w:rsidRDefault="00C25D74" w:rsidP="00C25D74">
      <w:pPr>
        <w:jc w:val="both"/>
        <w:rPr>
          <w:rFonts w:eastAsia="Times New Roman"/>
          <w:b/>
        </w:rPr>
      </w:pPr>
    </w:p>
    <w:p w:rsidR="00F73D87" w:rsidRDefault="00F73D87" w:rsidP="00C25D74">
      <w:pPr>
        <w:jc w:val="both"/>
        <w:rPr>
          <w:rFonts w:eastAsia="Times New Roman"/>
          <w:b/>
        </w:rPr>
      </w:pPr>
    </w:p>
    <w:p w:rsidR="00F73D87" w:rsidRPr="00C626F6" w:rsidRDefault="00C626F6" w:rsidP="00F73D87">
      <w:pPr>
        <w:rPr>
          <w:b/>
          <w:bCs/>
          <w:sz w:val="28"/>
        </w:rPr>
      </w:pPr>
      <w:r w:rsidRPr="00C626F6">
        <w:rPr>
          <w:b/>
          <w:bCs/>
          <w:sz w:val="28"/>
        </w:rPr>
        <w:t>NOTE:</w:t>
      </w:r>
      <w:r w:rsidR="00F73D87" w:rsidRPr="00C626F6">
        <w:rPr>
          <w:b/>
          <w:bCs/>
          <w:sz w:val="28"/>
        </w:rPr>
        <w:t xml:space="preserve"> </w:t>
      </w:r>
      <w:r w:rsidR="00F73D87" w:rsidRPr="00C626F6">
        <w:rPr>
          <w:b/>
          <w:bCs/>
          <w:sz w:val="28"/>
        </w:rPr>
        <w:t>Please follow the best practice and write a production quality code</w:t>
      </w:r>
      <w:bookmarkStart w:id="0" w:name="_GoBack"/>
      <w:bookmarkEnd w:id="0"/>
    </w:p>
    <w:sectPr w:rsidR="00F73D87" w:rsidRPr="00C626F6" w:rsidSect="0018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7C95"/>
    <w:multiLevelType w:val="hybridMultilevel"/>
    <w:tmpl w:val="6FEA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EE9"/>
    <w:multiLevelType w:val="hybridMultilevel"/>
    <w:tmpl w:val="C220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1954"/>
    <w:multiLevelType w:val="hybridMultilevel"/>
    <w:tmpl w:val="D3E6D1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2831F0"/>
    <w:multiLevelType w:val="hybridMultilevel"/>
    <w:tmpl w:val="DDB4EF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7921A0B"/>
    <w:multiLevelType w:val="hybridMultilevel"/>
    <w:tmpl w:val="820A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4309"/>
    <w:multiLevelType w:val="hybridMultilevel"/>
    <w:tmpl w:val="FA2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E421C"/>
    <w:multiLevelType w:val="hybridMultilevel"/>
    <w:tmpl w:val="147424E4"/>
    <w:lvl w:ilvl="0" w:tplc="D602CB6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6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D"/>
    <w:rsid w:val="00146EC5"/>
    <w:rsid w:val="00183E16"/>
    <w:rsid w:val="00210AD3"/>
    <w:rsid w:val="003A60A7"/>
    <w:rsid w:val="003C576D"/>
    <w:rsid w:val="0067058D"/>
    <w:rsid w:val="006A2B6C"/>
    <w:rsid w:val="00920349"/>
    <w:rsid w:val="00B13E1C"/>
    <w:rsid w:val="00C25D74"/>
    <w:rsid w:val="00C626F6"/>
    <w:rsid w:val="00DE443E"/>
    <w:rsid w:val="00E63B4F"/>
    <w:rsid w:val="00E9288A"/>
    <w:rsid w:val="00F42C7A"/>
    <w:rsid w:val="00F73D87"/>
    <w:rsid w:val="00F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BBCD"/>
  <w15:chartTrackingRefBased/>
  <w15:docId w15:val="{E8B2218F-467F-4E03-A2A3-A9E9C6E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83ACB3FE.dotm</Template>
  <TotalTime>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MANISSERY Anand BangIteFcc</dc:creator>
  <cp:keywords/>
  <dc:description/>
  <cp:lastModifiedBy>MANISSERY Anand BangIteFcc</cp:lastModifiedBy>
  <cp:revision>15</cp:revision>
  <dcterms:created xsi:type="dcterms:W3CDTF">2019-03-12T09:21:00Z</dcterms:created>
  <dcterms:modified xsi:type="dcterms:W3CDTF">2019-03-12T09:42:00Z</dcterms:modified>
</cp:coreProperties>
</file>